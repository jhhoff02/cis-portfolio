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3D" w:rsidRDefault="00E86E3D" w:rsidP="00E86E3D"/>
    <w:p w:rsidR="00E86E3D" w:rsidRDefault="00E86E3D" w:rsidP="00E86E3D"/>
    <w:p w:rsidR="00E86E3D" w:rsidRDefault="00E86E3D" w:rsidP="00E86E3D">
      <w:pPr>
        <w:tabs>
          <w:tab w:val="left" w:pos="8085"/>
        </w:tabs>
      </w:pPr>
      <w:r>
        <w:tab/>
      </w:r>
    </w:p>
    <w:tbl>
      <w:tblPr>
        <w:tblW w:w="0" w:type="auto"/>
        <w:tblInd w:w="2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6"/>
      </w:tblGrid>
      <w:tr w:rsidR="00E86E3D" w:rsidTr="00C142FD">
        <w:trPr>
          <w:trHeight w:val="2000"/>
        </w:trPr>
        <w:tc>
          <w:tcPr>
            <w:tcW w:w="4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86E3D" w:rsidRDefault="00E86E3D" w:rsidP="00C142FD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Homework 3</w:t>
            </w:r>
            <w:r w:rsidRPr="00E86E3D">
              <w:rPr>
                <w:b/>
                <w:sz w:val="22"/>
                <w:szCs w:val="22"/>
              </w:rPr>
              <w:t xml:space="preserve"> – </w:t>
            </w:r>
            <w:proofErr w:type="spellStart"/>
            <w:r>
              <w:rPr>
                <w:b/>
                <w:sz w:val="22"/>
                <w:szCs w:val="22"/>
              </w:rPr>
              <w:t>CareerTrak</w:t>
            </w:r>
            <w:proofErr w:type="spellEnd"/>
            <w:r>
              <w:rPr>
                <w:b/>
                <w:sz w:val="22"/>
                <w:szCs w:val="22"/>
              </w:rPr>
              <w:t xml:space="preserve"> and Career Fair</w:t>
            </w:r>
          </w:p>
          <w:p w:rsidR="00C142FD" w:rsidRPr="00E86E3D" w:rsidRDefault="00C142FD" w:rsidP="00C142FD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</w:p>
          <w:p w:rsidR="00E86E3D" w:rsidRPr="00E86E3D" w:rsidRDefault="00E86E3D" w:rsidP="0065052D">
            <w:pPr>
              <w:spacing w:after="0" w:line="276" w:lineRule="auto"/>
              <w:rPr>
                <w:sz w:val="22"/>
                <w:szCs w:val="22"/>
              </w:rPr>
            </w:pPr>
            <w:r w:rsidRPr="00E86E3D">
              <w:rPr>
                <w:sz w:val="22"/>
                <w:szCs w:val="22"/>
              </w:rPr>
              <w:t>Name:                Jessica Hoffman</w:t>
            </w:r>
          </w:p>
          <w:p w:rsidR="00E86E3D" w:rsidRPr="00E86E3D" w:rsidRDefault="00E86E3D" w:rsidP="0065052D">
            <w:pPr>
              <w:spacing w:after="0" w:line="276" w:lineRule="auto"/>
              <w:rPr>
                <w:sz w:val="22"/>
                <w:szCs w:val="22"/>
              </w:rPr>
            </w:pPr>
            <w:r w:rsidRPr="00E86E3D">
              <w:rPr>
                <w:sz w:val="22"/>
                <w:szCs w:val="22"/>
              </w:rPr>
              <w:t>Course:              CIS150-77</w:t>
            </w:r>
          </w:p>
          <w:p w:rsidR="00E86E3D" w:rsidRPr="00E86E3D" w:rsidRDefault="00E86E3D" w:rsidP="0065052D">
            <w:pPr>
              <w:spacing w:after="0" w:line="276" w:lineRule="auto"/>
              <w:rPr>
                <w:sz w:val="22"/>
                <w:szCs w:val="22"/>
              </w:rPr>
            </w:pPr>
            <w:r w:rsidRPr="00E86E3D">
              <w:rPr>
                <w:sz w:val="22"/>
                <w:szCs w:val="22"/>
              </w:rPr>
              <w:t xml:space="preserve">Date:                  </w:t>
            </w:r>
            <w:r>
              <w:rPr>
                <w:sz w:val="22"/>
                <w:szCs w:val="22"/>
              </w:rPr>
              <w:t>3/27</w:t>
            </w:r>
            <w:r w:rsidRPr="00E86E3D">
              <w:rPr>
                <w:sz w:val="22"/>
                <w:szCs w:val="22"/>
              </w:rPr>
              <w:t>/2016</w:t>
            </w:r>
          </w:p>
          <w:p w:rsidR="00E86E3D" w:rsidRDefault="00E86E3D" w:rsidP="0065052D"/>
        </w:tc>
      </w:tr>
    </w:tbl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>
      <w:bookmarkStart w:id="0" w:name="_GoBack"/>
      <w:bookmarkEnd w:id="0"/>
    </w:p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/>
    <w:p w:rsidR="00E86E3D" w:rsidRDefault="00E86E3D" w:rsidP="00E86E3D">
      <w:pPr>
        <w:spacing w:after="0" w:line="360" w:lineRule="auto"/>
      </w:pPr>
      <w:r>
        <w:tab/>
      </w:r>
    </w:p>
    <w:p w:rsidR="00E86E3D" w:rsidRDefault="00E86E3D" w:rsidP="00E86E3D">
      <w:pPr>
        <w:spacing w:after="0" w:line="360" w:lineRule="auto"/>
      </w:pPr>
    </w:p>
    <w:p w:rsidR="00E86E3D" w:rsidRDefault="00E86E3D" w:rsidP="00E86E3D">
      <w:pPr>
        <w:spacing w:after="0" w:line="360" w:lineRule="auto"/>
      </w:pPr>
    </w:p>
    <w:p w:rsidR="00E86E3D" w:rsidRDefault="00E86E3D">
      <w:pPr>
        <w:pStyle w:val="Title"/>
        <w:rPr>
          <w:sz w:val="56"/>
          <w:szCs w:val="56"/>
        </w:rPr>
      </w:pPr>
    </w:p>
    <w:p w:rsidR="00E86E3D" w:rsidRDefault="00E86E3D">
      <w:pPr>
        <w:pStyle w:val="Title"/>
        <w:rPr>
          <w:sz w:val="56"/>
          <w:szCs w:val="56"/>
        </w:rPr>
      </w:pPr>
    </w:p>
    <w:p w:rsidR="00E86E3D" w:rsidRDefault="00E86E3D">
      <w:pPr>
        <w:pStyle w:val="Title"/>
        <w:rPr>
          <w:sz w:val="56"/>
          <w:szCs w:val="56"/>
        </w:rPr>
      </w:pPr>
    </w:p>
    <w:p w:rsidR="00E86E3D" w:rsidRDefault="00E86E3D">
      <w:pPr>
        <w:pStyle w:val="Title"/>
        <w:rPr>
          <w:sz w:val="56"/>
          <w:szCs w:val="56"/>
        </w:rPr>
      </w:pPr>
    </w:p>
    <w:p w:rsidR="00E86E3D" w:rsidRDefault="00E86E3D">
      <w:pPr>
        <w:pStyle w:val="Title"/>
        <w:rPr>
          <w:sz w:val="56"/>
          <w:szCs w:val="56"/>
        </w:rPr>
      </w:pPr>
    </w:p>
    <w:p w:rsidR="00E86E3D" w:rsidRDefault="00E86E3D">
      <w:pPr>
        <w:pStyle w:val="Title"/>
        <w:rPr>
          <w:sz w:val="56"/>
          <w:szCs w:val="56"/>
        </w:rPr>
      </w:pPr>
    </w:p>
    <w:p w:rsidR="00105F19" w:rsidRDefault="00105F19" w:rsidP="00105F19"/>
    <w:p w:rsidR="00105F19" w:rsidRPr="00105F19" w:rsidRDefault="00105F19" w:rsidP="00105F19"/>
    <w:sdt>
      <w:sdtPr>
        <w:rPr>
          <w:sz w:val="56"/>
          <w:szCs w:val="56"/>
        </w:rPr>
        <w:alias w:val="Author"/>
        <w:tag w:val=""/>
        <w:id w:val="1246310863"/>
        <w:placeholder>
          <w:docPart w:val="6F60E9DEA849406195746CFEF28997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13105" w:rsidRPr="005156E4" w:rsidRDefault="00692A64">
          <w:pPr>
            <w:pStyle w:val="Title"/>
            <w:rPr>
              <w:sz w:val="56"/>
              <w:szCs w:val="56"/>
            </w:rPr>
          </w:pPr>
          <w:r w:rsidRPr="005156E4">
            <w:rPr>
              <w:sz w:val="56"/>
              <w:szCs w:val="56"/>
            </w:rPr>
            <w:t>Jessica Hoffman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4"/>
        <w:gridCol w:w="10776"/>
      </w:tblGrid>
      <w:tr w:rsidR="00913105" w:rsidTr="00B2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1" w:type="pct"/>
          </w:tcPr>
          <w:p w:rsidR="00913105" w:rsidRDefault="00913105"/>
        </w:tc>
        <w:tc>
          <w:tcPr>
            <w:tcW w:w="4989" w:type="pct"/>
          </w:tcPr>
          <w:p w:rsidR="00913105" w:rsidRDefault="00913105"/>
        </w:tc>
      </w:tr>
      <w:tr w:rsidR="00913105" w:rsidTr="00B22DBB">
        <w:tc>
          <w:tcPr>
            <w:tcW w:w="11" w:type="pct"/>
          </w:tcPr>
          <w:p w:rsidR="00913105" w:rsidRDefault="00913105"/>
        </w:tc>
        <w:tc>
          <w:tcPr>
            <w:tcW w:w="4989" w:type="pct"/>
          </w:tcPr>
          <w:p w:rsidR="00913105" w:rsidRPr="00B22DBB" w:rsidRDefault="00B22DBB" w:rsidP="003448CE">
            <w:pPr>
              <w:pStyle w:val="ContactInfo"/>
              <w:spacing w:after="0"/>
              <w:rPr>
                <w:sz w:val="21"/>
                <w:szCs w:val="21"/>
              </w:rPr>
            </w:pPr>
            <w:r w:rsidRPr="00B22DBB">
              <w:rPr>
                <w:color w:val="000000" w:themeColor="text1"/>
                <w:sz w:val="21"/>
                <w:szCs w:val="21"/>
              </w:rPr>
              <w:t>Louisville, KY</w:t>
            </w:r>
            <w:r w:rsidR="00110D0C" w:rsidRPr="00B22DBB">
              <w:rPr>
                <w:color w:val="000000" w:themeColor="text1"/>
                <w:sz w:val="21"/>
                <w:szCs w:val="21"/>
              </w:rPr>
              <w:t> | </w:t>
            </w:r>
            <w:r w:rsidRPr="00B22DBB">
              <w:rPr>
                <w:color w:val="000000" w:themeColor="text1"/>
                <w:sz w:val="21"/>
                <w:szCs w:val="21"/>
              </w:rPr>
              <w:t>224-558-2434 (mobile)</w:t>
            </w:r>
            <w:r w:rsidR="00110D0C" w:rsidRPr="00B22DBB">
              <w:rPr>
                <w:color w:val="000000" w:themeColor="text1"/>
                <w:sz w:val="21"/>
                <w:szCs w:val="21"/>
              </w:rPr>
              <w:t> | </w:t>
            </w:r>
            <w:r w:rsidRPr="00B22DBB">
              <w:rPr>
                <w:color w:val="000000" w:themeColor="text1"/>
                <w:sz w:val="21"/>
                <w:szCs w:val="21"/>
              </w:rPr>
              <w:t>jhhoff02@cardmail.louisville.edu</w:t>
            </w:r>
          </w:p>
        </w:tc>
      </w:tr>
    </w:tbl>
    <w:p w:rsidR="00913105" w:rsidRDefault="008E0436" w:rsidP="003448CE">
      <w:pPr>
        <w:pStyle w:val="SectionHeading"/>
        <w:spacing w:before="280"/>
      </w:pPr>
      <w:r>
        <w:t>OBJECTIVE</w:t>
      </w:r>
    </w:p>
    <w:tbl>
      <w:tblPr>
        <w:tblStyle w:val="ResumeTable"/>
        <w:tblW w:w="4652" w:type="pct"/>
        <w:tblLook w:val="04A0" w:firstRow="1" w:lastRow="0" w:firstColumn="1" w:lastColumn="0" w:noHBand="0" w:noVBand="1"/>
        <w:tblDescription w:val="Summary"/>
      </w:tblPr>
      <w:tblGrid>
        <w:gridCol w:w="428"/>
        <w:gridCol w:w="9620"/>
      </w:tblGrid>
      <w:tr w:rsidR="00913105" w:rsidTr="00DD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13" w:type="pct"/>
            <w:tcBorders>
              <w:bottom w:val="none" w:sz="0" w:space="0" w:color="auto"/>
            </w:tcBorders>
          </w:tcPr>
          <w:p w:rsidR="00913105" w:rsidRDefault="00913105"/>
        </w:tc>
        <w:tc>
          <w:tcPr>
            <w:tcW w:w="4787" w:type="pct"/>
            <w:tcBorders>
              <w:bottom w:val="none" w:sz="0" w:space="0" w:color="auto"/>
            </w:tcBorders>
          </w:tcPr>
          <w:p w:rsidR="00913105" w:rsidRDefault="00913105"/>
        </w:tc>
      </w:tr>
      <w:tr w:rsidR="00913105" w:rsidTr="00DD2A8A">
        <w:tc>
          <w:tcPr>
            <w:tcW w:w="213" w:type="pct"/>
          </w:tcPr>
          <w:p w:rsidR="00913105" w:rsidRDefault="00913105"/>
        </w:tc>
        <w:tc>
          <w:tcPr>
            <w:tcW w:w="4787" w:type="pct"/>
          </w:tcPr>
          <w:p w:rsidR="00913105" w:rsidRPr="000850E3" w:rsidRDefault="00DD2A8A" w:rsidP="001E120D">
            <w:pPr>
              <w:rPr>
                <w:color w:val="auto"/>
              </w:rPr>
            </w:pPr>
            <w:r>
              <w:rPr>
                <w:color w:val="auto"/>
              </w:rPr>
              <w:t xml:space="preserve">     </w:t>
            </w:r>
            <w:r w:rsidR="00B22DBB" w:rsidRPr="000850E3">
              <w:rPr>
                <w:color w:val="auto"/>
              </w:rPr>
              <w:t>As an undergraduate student at the College of Business at the University of Louisville, I am current</w:t>
            </w:r>
            <w:r w:rsidR="000850E3">
              <w:rPr>
                <w:color w:val="auto"/>
              </w:rPr>
              <w:t>ly</w:t>
            </w:r>
            <w:r w:rsidR="00B22DBB" w:rsidRPr="000850E3">
              <w:rPr>
                <w:color w:val="auto"/>
              </w:rPr>
              <w:t xml:space="preserve"> pursuing a bachelor’s degree in CIS (Computer Information Systems). My past job experience</w:t>
            </w:r>
            <w:r w:rsidR="002D0259">
              <w:rPr>
                <w:color w:val="auto"/>
              </w:rPr>
              <w:t>s</w:t>
            </w:r>
            <w:r w:rsidR="00B22DBB" w:rsidRPr="000850E3">
              <w:rPr>
                <w:color w:val="auto"/>
              </w:rPr>
              <w:t xml:space="preserve"> primarily involved interacting with customers</w:t>
            </w:r>
            <w:r w:rsidR="007E32E3">
              <w:rPr>
                <w:color w:val="auto"/>
              </w:rPr>
              <w:t xml:space="preserve"> and coding applications for the .Net/Mobile team </w:t>
            </w:r>
            <w:r w:rsidR="005156E4">
              <w:rPr>
                <w:color w:val="auto"/>
              </w:rPr>
              <w:t>at LG</w:t>
            </w:r>
            <w:r w:rsidR="007E32E3">
              <w:rPr>
                <w:color w:val="auto"/>
              </w:rPr>
              <w:t>&amp;E Center</w:t>
            </w:r>
            <w:r w:rsidR="00B22DBB" w:rsidRPr="000850E3">
              <w:rPr>
                <w:color w:val="auto"/>
              </w:rPr>
              <w:t>. In addition to years of customer service experience, I have utilized computers in multiple jobs and academic settings.</w:t>
            </w:r>
            <w:r w:rsidR="000850E3">
              <w:rPr>
                <w:color w:val="auto"/>
              </w:rPr>
              <w:t xml:space="preserve"> Presently, I am interested in finding a CIS-related part-time, co-op, or internship opportunity</w:t>
            </w:r>
            <w:r w:rsidR="00DD5374">
              <w:rPr>
                <w:color w:val="auto"/>
              </w:rPr>
              <w:t xml:space="preserve"> </w:t>
            </w:r>
            <w:r w:rsidR="000850E3">
              <w:rPr>
                <w:color w:val="auto"/>
              </w:rPr>
              <w:t xml:space="preserve">to build my skills and CIS experience. </w:t>
            </w:r>
          </w:p>
        </w:tc>
      </w:tr>
    </w:tbl>
    <w:p w:rsidR="00913105" w:rsidRDefault="00110D0C" w:rsidP="003448CE">
      <w:pPr>
        <w:pStyle w:val="SectionHeading"/>
        <w:spacing w:before="280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678"/>
        <w:gridCol w:w="4363"/>
        <w:gridCol w:w="5759"/>
      </w:tblGrid>
      <w:tr w:rsidR="00913105" w:rsidTr="000C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14" w:type="pct"/>
            <w:tcBorders>
              <w:bottom w:val="none" w:sz="0" w:space="0" w:color="auto"/>
            </w:tcBorders>
          </w:tcPr>
          <w:p w:rsidR="00913105" w:rsidRDefault="00913105"/>
        </w:tc>
        <w:tc>
          <w:tcPr>
            <w:tcW w:w="4686" w:type="pct"/>
            <w:gridSpan w:val="2"/>
            <w:tcBorders>
              <w:bottom w:val="none" w:sz="0" w:space="0" w:color="auto"/>
            </w:tcBorders>
          </w:tcPr>
          <w:p w:rsidR="00913105" w:rsidRDefault="00913105"/>
        </w:tc>
      </w:tr>
      <w:tr w:rsidR="007E32E3" w:rsidTr="000C434B">
        <w:tc>
          <w:tcPr>
            <w:tcW w:w="314" w:type="pct"/>
          </w:tcPr>
          <w:p w:rsidR="007E32E3" w:rsidRDefault="007E32E3"/>
        </w:tc>
        <w:tc>
          <w:tcPr>
            <w:tcW w:w="2020" w:type="pct"/>
          </w:tcPr>
          <w:p w:rsidR="007E32E3" w:rsidRDefault="007E32E3" w:rsidP="007E32E3">
            <w:pPr>
              <w:pStyle w:val="ListBullet"/>
              <w:numPr>
                <w:ilvl w:val="0"/>
                <w:numId w:val="0"/>
              </w:numPr>
            </w:pPr>
            <w:r>
              <w:t>Java – 1 semester of experience creating Java classes and programs</w:t>
            </w:r>
          </w:p>
          <w:p w:rsidR="00963854" w:rsidRDefault="00963854" w:rsidP="007E32E3">
            <w:pPr>
              <w:pStyle w:val="ListBullet"/>
              <w:numPr>
                <w:ilvl w:val="0"/>
                <w:numId w:val="0"/>
              </w:numPr>
            </w:pPr>
            <w:r>
              <w:t>C# - 1 semester of experience building classes in Visual Studio</w:t>
            </w:r>
          </w:p>
        </w:tc>
        <w:tc>
          <w:tcPr>
            <w:tcW w:w="2666" w:type="pct"/>
          </w:tcPr>
          <w:p w:rsidR="007E32E3" w:rsidRDefault="007E32E3" w:rsidP="007E32E3">
            <w:pPr>
              <w:pStyle w:val="ListBullet"/>
              <w:numPr>
                <w:ilvl w:val="0"/>
                <w:numId w:val="0"/>
              </w:numPr>
              <w:ind w:left="101"/>
            </w:pPr>
            <w:r>
              <w:t>HTML5</w:t>
            </w:r>
            <w:r w:rsidR="00963854">
              <w:t xml:space="preserve"> and CSS</w:t>
            </w:r>
            <w:r>
              <w:t xml:space="preserve"> – </w:t>
            </w:r>
            <w:r w:rsidR="00963854">
              <w:t>2</w:t>
            </w:r>
            <w:r>
              <w:t xml:space="preserve"> year</w:t>
            </w:r>
            <w:r w:rsidR="00963854">
              <w:t>s</w:t>
            </w:r>
            <w:r>
              <w:t xml:space="preserve"> of experience</w:t>
            </w:r>
            <w:r w:rsidR="00E63FE4">
              <w:t xml:space="preserve"> practicing HTML5 and CSS</w:t>
            </w:r>
            <w:r>
              <w:t xml:space="preserve"> </w:t>
            </w:r>
          </w:p>
          <w:p w:rsidR="007E32E3" w:rsidRDefault="007E32E3" w:rsidP="007E32E3">
            <w:pPr>
              <w:pStyle w:val="ListBullet"/>
              <w:numPr>
                <w:ilvl w:val="0"/>
                <w:numId w:val="0"/>
              </w:numPr>
              <w:ind w:left="101"/>
            </w:pPr>
            <w:r>
              <w:t xml:space="preserve">JavaScript, </w:t>
            </w:r>
            <w:proofErr w:type="spellStart"/>
            <w:r>
              <w:t>TypeScript</w:t>
            </w:r>
            <w:proofErr w:type="spellEnd"/>
            <w:r>
              <w:t>, AngularJS 2.0 – 1 semester of experience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592B400731754E5F92F4642B98781F3B"/>
              </w:placeholder>
              <w15:repeatingSectionItem/>
            </w:sdtPr>
            <w:sdtEndPr/>
            <w:sdtContent>
              <w:tr w:rsidR="00913105" w:rsidTr="000C434B">
                <w:tc>
                  <w:tcPr>
                    <w:tcW w:w="314" w:type="pct"/>
                  </w:tcPr>
                  <w:p w:rsidR="00913105" w:rsidRDefault="00913105"/>
                </w:tc>
                <w:tc>
                  <w:tcPr>
                    <w:tcW w:w="4686" w:type="pct"/>
                    <w:gridSpan w:val="2"/>
                  </w:tcPr>
                  <w:p w:rsidR="00913105" w:rsidRDefault="00110D0C">
                    <w:pPr>
                      <w:pStyle w:val="Subsection"/>
                    </w:pPr>
                    <w:r>
                      <w:t>Software</w:t>
                    </w:r>
                  </w:p>
                  <w:p w:rsidR="00DC6A21" w:rsidRDefault="00DC6A21" w:rsidP="00DC6A21">
                    <w:pPr>
                      <w:pStyle w:val="ListBullet"/>
                    </w:pPr>
                    <w:r>
                      <w:t>Excel – Intermediate experience using Excel (functions, cell references, interactive worksheets)</w:t>
                    </w:r>
                  </w:p>
                  <w:p w:rsidR="00DC6A21" w:rsidRDefault="00DC6A21" w:rsidP="00DC6A21">
                    <w:pPr>
                      <w:pStyle w:val="ListBullet"/>
                    </w:pPr>
                    <w:r>
                      <w:t>MS Office – Expert experience using all other Microsoft Office programs such as MS Word, Paint, PowerPoint, OneDrive, Outlook, Lync</w:t>
                    </w:r>
                  </w:p>
                  <w:p w:rsidR="00963854" w:rsidRDefault="00963854" w:rsidP="00DC6A21">
                    <w:pPr>
                      <w:pStyle w:val="ListBullet"/>
                    </w:pPr>
                    <w:r>
                      <w:t>MS Visual Studio – Intermediate experience using VS to build mobile applications</w:t>
                    </w:r>
                  </w:p>
                  <w:p w:rsidR="00963854" w:rsidRDefault="00963854" w:rsidP="00DC6A21">
                    <w:pPr>
                      <w:pStyle w:val="ListBullet"/>
                    </w:pPr>
                    <w:proofErr w:type="spellStart"/>
                    <w:r>
                      <w:t>WallabyJS</w:t>
                    </w:r>
                    <w:proofErr w:type="spellEnd"/>
                    <w:r>
                      <w:t xml:space="preserve"> – Intermediate experience using Wallaby to unit-test applications</w:t>
                    </w:r>
                  </w:p>
                  <w:p w:rsidR="00913105" w:rsidRDefault="00963854" w:rsidP="00DC6A21">
                    <w:pPr>
                      <w:pStyle w:val="ListBullet"/>
                    </w:pPr>
                    <w:r>
                      <w:t>Skype, WebEx, Jabber,</w:t>
                    </w:r>
                    <w:r w:rsidR="00DC6A21">
                      <w:t xml:space="preserve"> Lync for internal business communications</w:t>
                    </w:r>
                  </w:p>
                </w:tc>
              </w:tr>
            </w:sdtContent>
          </w:sdt>
          <w:sdt>
            <w:sdtPr>
              <w:id w:val="516421105"/>
              <w:placeholder>
                <w:docPart w:val="A6BB6EFBF1EC4BF4A940F03686E621B3"/>
              </w:placeholder>
              <w15:repeatingSectionItem/>
            </w:sdtPr>
            <w:sdtEndPr/>
            <w:sdtContent>
              <w:tr w:rsidR="00DC6A21" w:rsidTr="000C434B">
                <w:tc>
                  <w:tcPr>
                    <w:tcW w:w="314" w:type="pct"/>
                  </w:tcPr>
                  <w:p w:rsidR="00DC6A21" w:rsidRDefault="00DC6A21"/>
                </w:tc>
                <w:tc>
                  <w:tcPr>
                    <w:tcW w:w="4686" w:type="pct"/>
                    <w:gridSpan w:val="2"/>
                  </w:tcPr>
                  <w:p w:rsidR="00DC6A21" w:rsidRDefault="00DC6A21">
                    <w:pPr>
                      <w:pStyle w:val="Subsection"/>
                    </w:pPr>
                    <w:r>
                      <w:t>Operating Systems</w:t>
                    </w:r>
                  </w:p>
                  <w:p w:rsidR="00DC6A21" w:rsidRDefault="00DC6A21" w:rsidP="00DC6A21">
                    <w:pPr>
                      <w:pStyle w:val="ListBullet"/>
                    </w:pPr>
                    <w:r>
                      <w:t>Windows – 10 years of experience, very familiar with Windows XP, Windows Vista, Windows 7, Windows 8 (and 8.1)</w:t>
                    </w:r>
                  </w:p>
                  <w:p w:rsidR="00DC6A21" w:rsidRDefault="00DC6A21" w:rsidP="00914E8A">
                    <w:pPr>
                      <w:pStyle w:val="ListBullet"/>
                    </w:pPr>
                    <w:r>
                      <w:t>Linux – 2 years of experience using Linux Mint distro on a personal PC</w:t>
                    </w:r>
                  </w:p>
                </w:tc>
              </w:tr>
            </w:sdtContent>
          </w:sdt>
          <w:sdt>
            <w:sdtPr>
              <w:id w:val="449362279"/>
              <w:placeholder>
                <w:docPart w:val="4B18757F34DA4EFC9B249E1E1DEB7450"/>
              </w:placeholder>
              <w15:repeatingSectionItem/>
            </w:sdtPr>
            <w:sdtEndPr/>
            <w:sdtContent>
              <w:tr w:rsidR="00914E8A" w:rsidTr="000C434B">
                <w:tc>
                  <w:tcPr>
                    <w:tcW w:w="314" w:type="pct"/>
                  </w:tcPr>
                  <w:p w:rsidR="00914E8A" w:rsidRDefault="00914E8A"/>
                </w:tc>
                <w:tc>
                  <w:tcPr>
                    <w:tcW w:w="4686" w:type="pct"/>
                    <w:gridSpan w:val="2"/>
                  </w:tcPr>
                  <w:p w:rsidR="00914E8A" w:rsidRDefault="00DD39B9">
                    <w:pPr>
                      <w:pStyle w:val="Subsection"/>
                    </w:pPr>
                    <w:r>
                      <w:t>Other</w:t>
                    </w:r>
                  </w:p>
                  <w:p w:rsidR="00F1430A" w:rsidRDefault="00914E8A" w:rsidP="00FE3425">
                    <w:pPr>
                      <w:pStyle w:val="ListBullet"/>
                      <w:spacing w:after="0"/>
                    </w:pPr>
                    <w:r>
                      <w:t>B</w:t>
                    </w:r>
                    <w:r w:rsidR="00F1430A">
                      <w:t>etween 75-90 average wpm typing -</w:t>
                    </w:r>
                    <w:r>
                      <w:t xml:space="preserve"> best speed: 121 on play.typeracer.com</w:t>
                    </w:r>
                  </w:p>
                  <w:p w:rsidR="00914E8A" w:rsidRDefault="00F1430A" w:rsidP="00FE3425">
                    <w:pPr>
                      <w:pStyle w:val="ListBullet"/>
                      <w:spacing w:after="0"/>
                    </w:pPr>
                    <w:r>
                      <w:t>Agile – 1 semester experience using Agile techniques to develop apps in a team</w:t>
                    </w:r>
                  </w:p>
                </w:tc>
              </w:tr>
            </w:sdtContent>
          </w:sdt>
        </w:sdtContent>
      </w:sdt>
    </w:tbl>
    <w:p w:rsidR="00913105" w:rsidRDefault="00B021D6" w:rsidP="003448CE">
      <w:pPr>
        <w:pStyle w:val="SectionHeading"/>
        <w:spacing w:before="280"/>
      </w:pPr>
      <w:r>
        <w:t xml:space="preserve">JOB </w:t>
      </w:r>
      <w:r w:rsidR="00110D0C"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972"/>
        <w:gridCol w:w="8828"/>
      </w:tblGrid>
      <w:tr w:rsidR="00913105" w:rsidTr="0034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4"/>
        </w:trPr>
        <w:tc>
          <w:tcPr>
            <w:tcW w:w="913" w:type="pct"/>
            <w:tcBorders>
              <w:bottom w:val="none" w:sz="0" w:space="0" w:color="auto"/>
            </w:tcBorders>
          </w:tcPr>
          <w:p w:rsidR="00913105" w:rsidRDefault="00913105">
            <w:pPr>
              <w:spacing w:line="240" w:lineRule="auto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:rsidR="00913105" w:rsidRDefault="00913105">
            <w:pPr>
              <w:spacing w:line="240" w:lineRule="auto"/>
            </w:pPr>
          </w:p>
        </w:tc>
      </w:tr>
      <w:tr w:rsidR="00913105" w:rsidTr="00913105">
        <w:tc>
          <w:tcPr>
            <w:tcW w:w="913" w:type="pct"/>
          </w:tcPr>
          <w:p w:rsidR="00913105" w:rsidRDefault="00CB776D" w:rsidP="00CB776D">
            <w:pPr>
              <w:pStyle w:val="Date"/>
            </w:pPr>
            <w:r>
              <w:t>2013-2015</w:t>
            </w:r>
          </w:p>
        </w:tc>
        <w:tc>
          <w:tcPr>
            <w:tcW w:w="4087" w:type="pct"/>
          </w:tcPr>
          <w:p w:rsidR="00913105" w:rsidRDefault="00CB776D">
            <w:pPr>
              <w:pStyle w:val="Subsection"/>
            </w:pPr>
            <w:r>
              <w:t>Employee of Dairy Queen</w:t>
            </w:r>
            <w:r w:rsidR="00110D0C">
              <w:t>,  </w:t>
            </w:r>
            <w:r>
              <w:rPr>
                <w:rStyle w:val="Emphasis"/>
              </w:rPr>
              <w:t>Round Lake Beach, IL</w:t>
            </w:r>
          </w:p>
          <w:p w:rsidR="00913105" w:rsidRDefault="00CB776D" w:rsidP="00CB776D">
            <w:pPr>
              <w:pStyle w:val="ListBullet"/>
            </w:pPr>
            <w:r>
              <w:t>Primarily customer service (ensuring customer satisfaction, resolving issues, promoting positivity, handling receipts and cash using a register, preparing desserts and meals)</w:t>
            </w:r>
          </w:p>
          <w:p w:rsidR="00CB776D" w:rsidRDefault="00CB776D" w:rsidP="00CB776D">
            <w:pPr>
              <w:pStyle w:val="ListBullet"/>
            </w:pPr>
            <w:r>
              <w:t>Assisted the manager in training/supervising/advising new employees 2014-2015</w:t>
            </w:r>
          </w:p>
          <w:p w:rsidR="00F53460" w:rsidRDefault="00CB776D" w:rsidP="000C434B">
            <w:pPr>
              <w:pStyle w:val="ListBullet"/>
            </w:pPr>
            <w:r>
              <w:t>Ran errands for manager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592B400731754E5F92F4642B98781F3B"/>
              </w:placeholder>
              <w15:repeatingSectionItem/>
            </w:sdtPr>
            <w:sdtEndPr/>
            <w:sdtContent>
              <w:tr w:rsidR="00913105" w:rsidTr="00913105">
                <w:tc>
                  <w:tcPr>
                    <w:tcW w:w="913" w:type="pct"/>
                  </w:tcPr>
                  <w:p w:rsidR="00913105" w:rsidRDefault="00CB776D" w:rsidP="00CB776D">
                    <w:pPr>
                      <w:pStyle w:val="Date"/>
                    </w:pPr>
                    <w:r>
                      <w:t>2014-2015</w:t>
                    </w:r>
                  </w:p>
                </w:tc>
                <w:tc>
                  <w:tcPr>
                    <w:tcW w:w="4087" w:type="pct"/>
                  </w:tcPr>
                  <w:p w:rsidR="00CB776D" w:rsidRPr="00CB776D" w:rsidRDefault="00CB776D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t>Work-study employee</w:t>
                    </w:r>
                    <w:r w:rsidR="00110D0C">
                      <w:t>,  </w:t>
                    </w:r>
                    <w:r>
                      <w:rPr>
                        <w:rStyle w:val="Emphasis"/>
                      </w:rPr>
                      <w:t>University of Massachusetts Astronomy Dept., Amherst, MA</w:t>
                    </w:r>
                  </w:p>
                  <w:p w:rsidR="00CB776D" w:rsidRDefault="00CB776D" w:rsidP="00CB776D">
                    <w:pPr>
                      <w:pStyle w:val="ListBullet"/>
                    </w:pPr>
                    <w:r>
                      <w:t>Worked in an office setting using computers to communicate with faculty, archive information for the Astronomy Department</w:t>
                    </w:r>
                  </w:p>
                  <w:p w:rsidR="00456B97" w:rsidRDefault="00CB776D" w:rsidP="00CB776D">
                    <w:pPr>
                      <w:pStyle w:val="ListBullet"/>
                    </w:pPr>
                    <w:r>
                      <w:t xml:space="preserve">Helped plan </w:t>
                    </w:r>
                    <w:r w:rsidR="002A0D77">
                      <w:t xml:space="preserve">and set up for Astronomy Dept. colloquiums </w:t>
                    </w:r>
                  </w:p>
                  <w:p w:rsidR="00913105" w:rsidRDefault="00913105" w:rsidP="00456B9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701320175"/>
              <w:placeholder>
                <w:docPart w:val="B391252452CF470AB7C21D5B76D0BD4F"/>
              </w:placeholder>
              <w15:repeatingSectionItem/>
            </w:sdtPr>
            <w:sdtEndPr/>
            <w:sdtContent>
              <w:tr w:rsidR="002A0D77" w:rsidTr="00913105">
                <w:tc>
                  <w:tcPr>
                    <w:tcW w:w="913" w:type="pct"/>
                  </w:tcPr>
                  <w:p w:rsidR="002A0D77" w:rsidRDefault="00F53460" w:rsidP="00CB776D">
                    <w:pPr>
                      <w:pStyle w:val="Date"/>
                    </w:pPr>
                    <w:r>
                      <w:t>2015</w:t>
                    </w:r>
                  </w:p>
                </w:tc>
                <w:tc>
                  <w:tcPr>
                    <w:tcW w:w="4087" w:type="pct"/>
                  </w:tcPr>
                  <w:p w:rsidR="002A0D77" w:rsidRPr="00CB776D" w:rsidRDefault="002A0D77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t>Work-study employee receptionist,  </w:t>
                    </w:r>
                    <w:r>
                      <w:rPr>
                        <w:rStyle w:val="Emphasis"/>
                      </w:rPr>
                      <w:t>University of Louisville Arts and Sciences Advising Office, Louisville, KY</w:t>
                    </w:r>
                  </w:p>
                  <w:p w:rsidR="002A0D77" w:rsidRDefault="002A0D77" w:rsidP="002A0D77">
                    <w:pPr>
                      <w:pStyle w:val="ListBullet"/>
                    </w:pPr>
                    <w:r>
                      <w:t xml:space="preserve"> </w:t>
                    </w:r>
                    <w:r w:rsidR="00F53460">
                      <w:t>Worked</w:t>
                    </w:r>
                    <w:r>
                      <w:t xml:space="preserve"> in an office setting at the receptionist desk, assisting students in making academic advising appointments to see their advisors and resolving small issues that don’t require advisors</w:t>
                    </w:r>
                  </w:p>
                  <w:p w:rsidR="002A0D77" w:rsidRDefault="002A0D77" w:rsidP="002A0D77">
                    <w:pPr>
                      <w:pStyle w:val="ListBullet"/>
                    </w:pPr>
                    <w:r>
                      <w:t xml:space="preserve">Daily use of GradesFirst program, Lync for communication with advisors and co-workers, and phones 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967268236"/>
              <w:placeholder>
                <w:docPart w:val="F5B50A152F3F4B1F970B0CA4968B06A2"/>
              </w:placeholder>
              <w15:repeatingSectionItem/>
            </w:sdtPr>
            <w:sdtEndPr/>
            <w:sdtContent>
              <w:tr w:rsidR="00F53460" w:rsidTr="00913105">
                <w:tc>
                  <w:tcPr>
                    <w:tcW w:w="913" w:type="pct"/>
                  </w:tcPr>
                  <w:p w:rsidR="00F53460" w:rsidRDefault="00F53460" w:rsidP="00CB776D">
                    <w:pPr>
                      <w:pStyle w:val="Date"/>
                    </w:pPr>
                    <w:r>
                      <w:t>2016-Present</w:t>
                    </w:r>
                  </w:p>
                </w:tc>
                <w:tc>
                  <w:tcPr>
                    <w:tcW w:w="4087" w:type="pct"/>
                  </w:tcPr>
                  <w:p w:rsidR="00F53460" w:rsidRPr="00CB776D" w:rsidRDefault="00F53460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t>LG&amp;E IT Intern for .Net/Mobile Team,  </w:t>
                    </w:r>
                    <w:r>
                      <w:rPr>
                        <w:rStyle w:val="Emphasis"/>
                      </w:rPr>
                      <w:t>LG&amp;E Center, Louisville, KY</w:t>
                    </w:r>
                  </w:p>
                  <w:p w:rsidR="00F1430A" w:rsidRDefault="00F53460" w:rsidP="00F1430A">
                    <w:pPr>
                      <w:pStyle w:val="ListBullet"/>
                    </w:pPr>
                    <w:r>
                      <w:t xml:space="preserve"> Currently work in an office setting </w:t>
                    </w:r>
                    <w:r w:rsidR="00334E36">
                      <w:t xml:space="preserve">developing corporate applications in a team. </w:t>
                    </w:r>
                  </w:p>
                  <w:p w:rsidR="00334E36" w:rsidRDefault="00334E36" w:rsidP="00F1430A">
                    <w:pPr>
                      <w:pStyle w:val="ListBullet"/>
                    </w:pPr>
                    <w:r>
                      <w:t>Daily use of Agile: meet with end users every day to discuss app progress. Meet every other week to demo the app so far</w:t>
                    </w:r>
                  </w:p>
                  <w:p w:rsidR="00F53460" w:rsidRDefault="00F53460" w:rsidP="00334E36">
                    <w:pPr>
                      <w:pStyle w:val="ListBullet"/>
                    </w:pPr>
                    <w:r>
                      <w:t xml:space="preserve">Daily use of </w:t>
                    </w:r>
                    <w:r w:rsidR="00334E36">
                      <w:t>Angular 2.0</w:t>
                    </w:r>
                    <w:r>
                      <w:t xml:space="preserve">, </w:t>
                    </w:r>
                    <w:r w:rsidR="00334E36">
                      <w:t xml:space="preserve">SQL, C#, </w:t>
                    </w:r>
                    <w:proofErr w:type="spellStart"/>
                    <w:r w:rsidR="00334E36">
                      <w:t>TypeScript</w:t>
                    </w:r>
                    <w:proofErr w:type="spellEnd"/>
                    <w:r w:rsidR="00334E36">
                      <w:t>, and Jabber.</w:t>
                    </w:r>
                  </w:p>
                </w:tc>
              </w:tr>
            </w:sdtContent>
          </w:sdt>
        </w:sdtContent>
      </w:sdt>
    </w:tbl>
    <w:p w:rsidR="00913105" w:rsidRDefault="00110D0C" w:rsidP="00012177">
      <w:pPr>
        <w:pStyle w:val="SectionHeading"/>
        <w:spacing w:before="120"/>
      </w:pPr>
      <w:r>
        <w:t>Education</w:t>
      </w:r>
    </w:p>
    <w:tbl>
      <w:tblPr>
        <w:tblStyle w:val="ResumeTable"/>
        <w:tblW w:w="4960" w:type="pct"/>
        <w:tblLook w:val="04A0" w:firstRow="1" w:lastRow="0" w:firstColumn="1" w:lastColumn="0" w:noHBand="0" w:noVBand="1"/>
        <w:tblDescription w:val="Education"/>
      </w:tblPr>
      <w:tblGrid>
        <w:gridCol w:w="1607"/>
        <w:gridCol w:w="9107"/>
      </w:tblGrid>
      <w:tr w:rsidR="00913105" w:rsidTr="003B7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50" w:type="pct"/>
            <w:tcBorders>
              <w:bottom w:val="none" w:sz="0" w:space="0" w:color="auto"/>
            </w:tcBorders>
          </w:tcPr>
          <w:p w:rsidR="00913105" w:rsidRDefault="00913105">
            <w:pPr>
              <w:spacing w:line="240" w:lineRule="auto"/>
            </w:pPr>
          </w:p>
        </w:tc>
        <w:tc>
          <w:tcPr>
            <w:tcW w:w="4250" w:type="pct"/>
            <w:tcBorders>
              <w:bottom w:val="none" w:sz="0" w:space="0" w:color="auto"/>
            </w:tcBorders>
          </w:tcPr>
          <w:p w:rsidR="00913105" w:rsidRDefault="00913105">
            <w:pPr>
              <w:spacing w:line="240" w:lineRule="auto"/>
            </w:pPr>
          </w:p>
        </w:tc>
      </w:tr>
      <w:tr w:rsidR="00B021D6" w:rsidTr="003B7F0C">
        <w:tc>
          <w:tcPr>
            <w:tcW w:w="750" w:type="pct"/>
          </w:tcPr>
          <w:p w:rsidR="00B021D6" w:rsidRDefault="00B021D6" w:rsidP="003B7F0C">
            <w:pPr>
              <w:pStyle w:val="Date"/>
            </w:pPr>
            <w:r>
              <w:t>2015-</w:t>
            </w:r>
            <w:r w:rsidR="003B7F0C">
              <w:t>Present</w:t>
            </w:r>
          </w:p>
        </w:tc>
        <w:tc>
          <w:tcPr>
            <w:tcW w:w="4250" w:type="pct"/>
          </w:tcPr>
          <w:p w:rsidR="00B021D6" w:rsidRPr="00EE3D35" w:rsidRDefault="00B021D6" w:rsidP="00B021D6">
            <w:pPr>
              <w:pStyle w:val="Subsection"/>
              <w:rPr>
                <w:i/>
                <w:iCs/>
                <w:color w:val="404040" w:themeColor="text1" w:themeTint="BF"/>
              </w:rPr>
            </w:pPr>
            <w:r>
              <w:t>Currently attending University of Louisville</w:t>
            </w:r>
            <w:r w:rsidR="003B7F0C">
              <w:t xml:space="preserve"> (Expected Graduation: May 2018)</w:t>
            </w:r>
            <w:r>
              <w:t>,  </w:t>
            </w:r>
            <w:r w:rsidR="003B7F0C">
              <w:rPr>
                <w:rStyle w:val="Emphasis"/>
              </w:rPr>
              <w:t xml:space="preserve">Louisville, </w:t>
            </w:r>
            <w:r>
              <w:rPr>
                <w:rStyle w:val="Emphasis"/>
              </w:rPr>
              <w:t>KY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2053262704"/>
              <w:placeholder>
                <w:docPart w:val="78F7E49F25F0498AB6FA219B2CFA4316"/>
              </w:placeholder>
              <w15:repeatingSectionItem/>
            </w:sdtPr>
            <w:sdtEndPr/>
            <w:sdtContent>
              <w:tr w:rsidR="00B021D6" w:rsidTr="003B7F0C">
                <w:tc>
                  <w:tcPr>
                    <w:tcW w:w="750" w:type="pct"/>
                  </w:tcPr>
                  <w:p w:rsidR="00B021D6" w:rsidRDefault="00B021D6" w:rsidP="00D8255E">
                    <w:pPr>
                      <w:pStyle w:val="Date"/>
                    </w:pPr>
                    <w:r>
                      <w:t>2014-2015</w:t>
                    </w:r>
                  </w:p>
                </w:tc>
                <w:tc>
                  <w:tcPr>
                    <w:tcW w:w="4250" w:type="pct"/>
                  </w:tcPr>
                  <w:p w:rsidR="00B021D6" w:rsidRDefault="00B021D6" w:rsidP="00D8255E">
                    <w:pPr>
                      <w:pStyle w:val="Subsection"/>
                    </w:pPr>
                    <w:r>
                      <w:t>Attended University of Massachusetts,  </w:t>
                    </w:r>
                    <w:r>
                      <w:rPr>
                        <w:rStyle w:val="Emphasis"/>
                      </w:rPr>
                      <w:t>Amherst, MA</w:t>
                    </w:r>
                  </w:p>
                </w:tc>
              </w:tr>
            </w:sdtContent>
          </w:sdt>
        </w:sdtContent>
      </w:sdt>
      <w:tr w:rsidR="00913105" w:rsidTr="003B7F0C">
        <w:tc>
          <w:tcPr>
            <w:tcW w:w="750" w:type="pct"/>
          </w:tcPr>
          <w:p w:rsidR="00913105" w:rsidRDefault="0076574C" w:rsidP="0076574C">
            <w:pPr>
              <w:pStyle w:val="Date"/>
            </w:pPr>
            <w:r>
              <w:t>2010-2015</w:t>
            </w:r>
          </w:p>
        </w:tc>
        <w:tc>
          <w:tcPr>
            <w:tcW w:w="4250" w:type="pct"/>
          </w:tcPr>
          <w:p w:rsidR="00913105" w:rsidRDefault="0076574C" w:rsidP="0076574C">
            <w:pPr>
              <w:pStyle w:val="Subsection"/>
            </w:pPr>
            <w:r>
              <w:t>Attended and graduated from Round Lake Senior High School</w:t>
            </w:r>
            <w:r w:rsidR="00110D0C">
              <w:t>,  </w:t>
            </w:r>
            <w:r>
              <w:rPr>
                <w:rStyle w:val="Emphasis"/>
              </w:rPr>
              <w:t>Round Lake Beach, IL</w:t>
            </w:r>
          </w:p>
        </w:tc>
      </w:tr>
    </w:tbl>
    <w:p w:rsidR="00EE3D35" w:rsidRPr="00EE3D35" w:rsidRDefault="00EE3D35" w:rsidP="00012177">
      <w:pPr>
        <w:pStyle w:val="SectionHeading"/>
        <w:spacing w:before="120"/>
      </w:pPr>
      <w:r>
        <w:t>other skills and achievements</w:t>
      </w:r>
    </w:p>
    <w:tbl>
      <w:tblPr>
        <w:tblStyle w:val="ResumeTable"/>
        <w:tblW w:w="10336" w:type="dxa"/>
        <w:tblLook w:val="04A0" w:firstRow="1" w:lastRow="0" w:firstColumn="1" w:lastColumn="0" w:noHBand="0" w:noVBand="1"/>
      </w:tblPr>
      <w:tblGrid>
        <w:gridCol w:w="1447"/>
        <w:gridCol w:w="8889"/>
      </w:tblGrid>
      <w:tr w:rsidR="00EE3D35" w:rsidTr="0010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tcW w:w="1447" w:type="dxa"/>
            <w:tcBorders>
              <w:bottom w:val="none" w:sz="0" w:space="0" w:color="auto"/>
            </w:tcBorders>
          </w:tcPr>
          <w:p w:rsidR="00EE3D35" w:rsidRPr="0033655F" w:rsidRDefault="00EE3D35" w:rsidP="0033655F">
            <w:pPr>
              <w:pStyle w:val="Date"/>
              <w:spacing w:after="0" w:line="240" w:lineRule="auto"/>
              <w:ind w:right="0"/>
              <w:rPr>
                <w:sz w:val="19"/>
                <w:szCs w:val="19"/>
              </w:rPr>
            </w:pPr>
          </w:p>
        </w:tc>
        <w:tc>
          <w:tcPr>
            <w:tcW w:w="8889" w:type="dxa"/>
            <w:tcBorders>
              <w:bottom w:val="none" w:sz="0" w:space="0" w:color="auto"/>
            </w:tcBorders>
          </w:tcPr>
          <w:p w:rsidR="00EE3D35" w:rsidRPr="00EE3D35" w:rsidRDefault="00EE3D35" w:rsidP="0033655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right="0"/>
              <w:rPr>
                <w:sz w:val="19"/>
                <w:szCs w:val="19"/>
              </w:rPr>
            </w:pPr>
          </w:p>
        </w:tc>
      </w:tr>
      <w:tr w:rsidR="00EE3D35" w:rsidTr="00105F19">
        <w:trPr>
          <w:trHeight w:val="277"/>
        </w:trPr>
        <w:tc>
          <w:tcPr>
            <w:tcW w:w="1447" w:type="dxa"/>
          </w:tcPr>
          <w:p w:rsidR="00EE3D35" w:rsidRDefault="00AE1614" w:rsidP="005156E4">
            <w:pPr>
              <w:pStyle w:val="Date"/>
              <w:spacing w:after="0"/>
              <w:ind w:right="0"/>
            </w:pPr>
            <w:r>
              <w:t>Calculus</w:t>
            </w:r>
          </w:p>
        </w:tc>
        <w:tc>
          <w:tcPr>
            <w:tcW w:w="8889" w:type="dxa"/>
          </w:tcPr>
          <w:p w:rsidR="00EE3D35" w:rsidRPr="00AE1614" w:rsidRDefault="00AE1614" w:rsidP="005156E4">
            <w:pPr>
              <w:pStyle w:val="Subsection"/>
              <w:spacing w:after="0"/>
              <w:ind w:right="0"/>
              <w:rPr>
                <w:i/>
                <w:iCs/>
                <w:color w:val="404040" w:themeColor="text1" w:themeTint="BF"/>
              </w:rPr>
            </w:pPr>
            <w:r>
              <w:t>Earned a 5 on the AP Calculus test</w:t>
            </w:r>
          </w:p>
        </w:tc>
      </w:tr>
      <w:tr w:rsidR="00AE1614" w:rsidTr="00105F19">
        <w:trPr>
          <w:trHeight w:val="628"/>
        </w:trPr>
        <w:tc>
          <w:tcPr>
            <w:tcW w:w="1447" w:type="dxa"/>
          </w:tcPr>
          <w:p w:rsidR="00AE1614" w:rsidRDefault="00AE1614" w:rsidP="0033655F">
            <w:pPr>
              <w:pStyle w:val="Date"/>
              <w:spacing w:after="40"/>
              <w:ind w:right="0"/>
            </w:pPr>
            <w:r>
              <w:t>English</w:t>
            </w:r>
          </w:p>
        </w:tc>
        <w:tc>
          <w:tcPr>
            <w:tcW w:w="8889" w:type="dxa"/>
          </w:tcPr>
          <w:p w:rsidR="00AE1614" w:rsidRDefault="00AE1614" w:rsidP="0033655F">
            <w:pPr>
              <w:pStyle w:val="Subsection"/>
              <w:spacing w:after="40"/>
              <w:ind w:right="0"/>
            </w:pPr>
            <w:r>
              <w:t>Earned a 4 on the AP English Language and Composition test and a 4 on the AP English Literature and Composition test</w:t>
            </w:r>
          </w:p>
        </w:tc>
      </w:tr>
      <w:tr w:rsidR="00AE1614" w:rsidTr="00105F19">
        <w:trPr>
          <w:trHeight w:val="314"/>
        </w:trPr>
        <w:tc>
          <w:tcPr>
            <w:tcW w:w="1447" w:type="dxa"/>
          </w:tcPr>
          <w:p w:rsidR="00AE1614" w:rsidRDefault="00AE1614" w:rsidP="0033655F">
            <w:pPr>
              <w:pStyle w:val="Date"/>
              <w:spacing w:after="40"/>
              <w:ind w:right="0"/>
            </w:pPr>
            <w:r>
              <w:t>ACT</w:t>
            </w:r>
          </w:p>
        </w:tc>
        <w:tc>
          <w:tcPr>
            <w:tcW w:w="8889" w:type="dxa"/>
          </w:tcPr>
          <w:p w:rsidR="00AE1614" w:rsidRDefault="00AE1614" w:rsidP="0033655F">
            <w:pPr>
              <w:pStyle w:val="Subsection"/>
              <w:spacing w:after="40"/>
              <w:ind w:right="0"/>
            </w:pPr>
            <w:r>
              <w:t>Earned a 30 on the ACT</w:t>
            </w:r>
            <w:r w:rsidR="009C5B07">
              <w:t xml:space="preserve"> twice</w:t>
            </w:r>
          </w:p>
        </w:tc>
      </w:tr>
      <w:tr w:rsidR="00AE1614" w:rsidTr="00105F19">
        <w:trPr>
          <w:trHeight w:val="332"/>
        </w:trPr>
        <w:tc>
          <w:tcPr>
            <w:tcW w:w="1447" w:type="dxa"/>
          </w:tcPr>
          <w:p w:rsidR="00AE1614" w:rsidRDefault="00AE1614" w:rsidP="0033655F">
            <w:pPr>
              <w:pStyle w:val="Date"/>
              <w:spacing w:after="40"/>
              <w:ind w:right="0"/>
            </w:pPr>
            <w:r>
              <w:t>GPA</w:t>
            </w:r>
          </w:p>
        </w:tc>
        <w:tc>
          <w:tcPr>
            <w:tcW w:w="8889" w:type="dxa"/>
          </w:tcPr>
          <w:p w:rsidR="00AE1614" w:rsidRDefault="00743EFA" w:rsidP="0033655F">
            <w:pPr>
              <w:pStyle w:val="Subsection"/>
              <w:spacing w:after="40"/>
              <w:ind w:right="0"/>
            </w:pPr>
            <w:r>
              <w:t>Earned 4.0+ in HS,</w:t>
            </w:r>
            <w:r w:rsidR="00AE1614">
              <w:t xml:space="preserve"> 3.8 first semester at UMass</w:t>
            </w:r>
            <w:r>
              <w:t>, and 3.7+ current U of L GPA</w:t>
            </w:r>
          </w:p>
        </w:tc>
      </w:tr>
      <w:tr w:rsidR="00AE1614" w:rsidTr="00105F19">
        <w:trPr>
          <w:trHeight w:val="609"/>
        </w:trPr>
        <w:tc>
          <w:tcPr>
            <w:tcW w:w="1447" w:type="dxa"/>
          </w:tcPr>
          <w:p w:rsidR="00AE1614" w:rsidRDefault="00AE1614" w:rsidP="0033655F">
            <w:pPr>
              <w:pStyle w:val="Date"/>
              <w:spacing w:after="40"/>
              <w:ind w:right="0"/>
            </w:pPr>
            <w:r>
              <w:t>Illinois State Scholar</w:t>
            </w:r>
          </w:p>
        </w:tc>
        <w:tc>
          <w:tcPr>
            <w:tcW w:w="8889" w:type="dxa"/>
          </w:tcPr>
          <w:p w:rsidR="00AE1614" w:rsidRDefault="00AE1614" w:rsidP="0033655F">
            <w:pPr>
              <w:pStyle w:val="Subsection"/>
              <w:spacing w:after="40"/>
              <w:ind w:right="0"/>
            </w:pPr>
            <w:r>
              <w:t>Earned this title resulting from ACT and GPA in HS</w:t>
            </w:r>
          </w:p>
        </w:tc>
      </w:tr>
      <w:tr w:rsidR="00AE1614" w:rsidTr="00105F19">
        <w:trPr>
          <w:trHeight w:val="665"/>
        </w:trPr>
        <w:tc>
          <w:tcPr>
            <w:tcW w:w="1447" w:type="dxa"/>
          </w:tcPr>
          <w:p w:rsidR="0033655F" w:rsidRDefault="00AE1614" w:rsidP="0033655F">
            <w:pPr>
              <w:pStyle w:val="Date"/>
              <w:spacing w:after="40"/>
              <w:ind w:right="0"/>
            </w:pPr>
            <w:r>
              <w:t xml:space="preserve">Section </w:t>
            </w:r>
          </w:p>
          <w:p w:rsidR="00AE1614" w:rsidRDefault="00AE1614" w:rsidP="0033655F">
            <w:pPr>
              <w:pStyle w:val="Date"/>
              <w:spacing w:after="40"/>
              <w:ind w:right="0"/>
            </w:pPr>
            <w:r>
              <w:t>Leader</w:t>
            </w:r>
          </w:p>
        </w:tc>
        <w:tc>
          <w:tcPr>
            <w:tcW w:w="8889" w:type="dxa"/>
          </w:tcPr>
          <w:p w:rsidR="00AE1614" w:rsidRDefault="00AE1614" w:rsidP="0033655F">
            <w:pPr>
              <w:pStyle w:val="Subsection"/>
              <w:spacing w:after="40"/>
              <w:ind w:right="0"/>
            </w:pPr>
            <w:r>
              <w:t>Earned position of flute section leader in HS Concert Band after 8+ years of playing</w:t>
            </w:r>
          </w:p>
        </w:tc>
      </w:tr>
      <w:tr w:rsidR="00AE1614" w:rsidTr="00105F19">
        <w:trPr>
          <w:trHeight w:val="32"/>
        </w:trPr>
        <w:tc>
          <w:tcPr>
            <w:tcW w:w="1447" w:type="dxa"/>
          </w:tcPr>
          <w:p w:rsidR="00AE1614" w:rsidRDefault="00AE1614" w:rsidP="0033655F">
            <w:pPr>
              <w:pStyle w:val="Date"/>
              <w:spacing w:after="40"/>
              <w:ind w:right="0"/>
            </w:pPr>
            <w:r>
              <w:t>Center for Conservation Leadership Program</w:t>
            </w:r>
          </w:p>
        </w:tc>
        <w:tc>
          <w:tcPr>
            <w:tcW w:w="8889" w:type="dxa"/>
          </w:tcPr>
          <w:p w:rsidR="00AE1614" w:rsidRDefault="00AE1614" w:rsidP="0033655F">
            <w:pPr>
              <w:pStyle w:val="Subsection"/>
              <w:spacing w:after="40"/>
              <w:ind w:right="0"/>
            </w:pPr>
            <w:r>
              <w:t>Accepted into CCL centered in Lake Forest, IL, and participated in the 2 y</w:t>
            </w:r>
            <w:r w:rsidR="00695213">
              <w:t>ea</w:t>
            </w:r>
            <w:r>
              <w:t>r program involving volunteer work and stewardship projects</w:t>
            </w:r>
          </w:p>
        </w:tc>
      </w:tr>
      <w:tr w:rsidR="0033655F" w:rsidTr="00105F19">
        <w:trPr>
          <w:trHeight w:val="32"/>
        </w:trPr>
        <w:tc>
          <w:tcPr>
            <w:tcW w:w="1447" w:type="dxa"/>
          </w:tcPr>
          <w:p w:rsidR="0033655F" w:rsidRDefault="0033655F" w:rsidP="0033655F">
            <w:pPr>
              <w:pStyle w:val="Date"/>
              <w:spacing w:after="40"/>
              <w:ind w:right="0"/>
            </w:pPr>
            <w:r>
              <w:t>Accounting</w:t>
            </w:r>
          </w:p>
        </w:tc>
        <w:tc>
          <w:tcPr>
            <w:tcW w:w="8889" w:type="dxa"/>
          </w:tcPr>
          <w:p w:rsidR="0033655F" w:rsidRDefault="0033655F" w:rsidP="0033655F">
            <w:pPr>
              <w:pStyle w:val="Subsection"/>
              <w:spacing w:after="40"/>
              <w:ind w:right="0"/>
            </w:pPr>
            <w:r>
              <w:t>1 semester experience mastering basic principles of accounting and GAAP</w:t>
            </w:r>
          </w:p>
        </w:tc>
      </w:tr>
      <w:tr w:rsidR="0033655F" w:rsidTr="00105F19">
        <w:trPr>
          <w:trHeight w:val="332"/>
        </w:trPr>
        <w:tc>
          <w:tcPr>
            <w:tcW w:w="1447" w:type="dxa"/>
          </w:tcPr>
          <w:p w:rsidR="0033655F" w:rsidRDefault="0033655F" w:rsidP="0033655F">
            <w:pPr>
              <w:pStyle w:val="Date"/>
              <w:spacing w:after="40"/>
              <w:ind w:right="0"/>
            </w:pPr>
            <w:r>
              <w:t>Statistics</w:t>
            </w:r>
          </w:p>
        </w:tc>
        <w:tc>
          <w:tcPr>
            <w:tcW w:w="8889" w:type="dxa"/>
          </w:tcPr>
          <w:p w:rsidR="0033655F" w:rsidRDefault="0033655F" w:rsidP="0033655F">
            <w:pPr>
              <w:pStyle w:val="Subsection"/>
              <w:spacing w:after="40"/>
              <w:ind w:right="0"/>
            </w:pPr>
            <w:r>
              <w:t>1 semester experience working with data, probabilities, ANOVA, and regression analysis</w:t>
            </w:r>
          </w:p>
        </w:tc>
      </w:tr>
    </w:tbl>
    <w:p w:rsidR="0098335C" w:rsidRDefault="0098335C" w:rsidP="005156E4">
      <w:pPr>
        <w:pStyle w:val="SectionHeading"/>
      </w:pPr>
    </w:p>
    <w:p w:rsidR="00B146A3" w:rsidRDefault="00B146A3" w:rsidP="00B146A3">
      <w:r>
        <w:rPr>
          <w:noProof/>
          <w:lang w:eastAsia="en-US"/>
        </w:rPr>
        <w:lastRenderedPageBreak/>
        <w:drawing>
          <wp:inline distT="0" distB="0" distL="0" distR="0">
            <wp:extent cx="576072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c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Default="00F53F2C" w:rsidP="00B146A3"/>
    <w:p w:rsidR="00F53F2C" w:rsidRPr="00F53F2C" w:rsidRDefault="00F53F2C" w:rsidP="00481D62">
      <w:pPr>
        <w:ind w:firstLine="720"/>
        <w:rPr>
          <w:color w:val="auto"/>
          <w:sz w:val="24"/>
          <w:szCs w:val="24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180975</wp:posOffset>
            </wp:positionH>
            <wp:positionV relativeFrom="margin">
              <wp:posOffset>438150</wp:posOffset>
            </wp:positionV>
            <wp:extent cx="6649720" cy="9153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  <w:sz w:val="24"/>
          <w:szCs w:val="24"/>
        </w:rPr>
        <w:t>I attended the CIS/CECS Career Fair on March 9</w:t>
      </w:r>
      <w:r w:rsidRPr="00F53F2C">
        <w:rPr>
          <w:color w:val="auto"/>
          <w:sz w:val="24"/>
          <w:szCs w:val="24"/>
          <w:vertAlign w:val="superscript"/>
        </w:rPr>
        <w:t>th</w:t>
      </w:r>
      <w:r>
        <w:rPr>
          <w:color w:val="auto"/>
          <w:sz w:val="24"/>
          <w:szCs w:val="24"/>
        </w:rPr>
        <w:t xml:space="preserve"> held at the University Club building on campus</w:t>
      </w:r>
      <w:r w:rsidR="00481D62">
        <w:rPr>
          <w:color w:val="auto"/>
          <w:sz w:val="24"/>
          <w:szCs w:val="24"/>
        </w:rPr>
        <w:t>. If these are unreadable I would be happy to show you the materials in person.</w:t>
      </w:r>
    </w:p>
    <w:sectPr w:rsidR="00F53F2C" w:rsidRPr="00F53F2C" w:rsidSect="00F53F2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87C" w:rsidRDefault="0023587C">
      <w:pPr>
        <w:spacing w:after="0"/>
      </w:pPr>
      <w:r>
        <w:separator/>
      </w:r>
    </w:p>
    <w:p w:rsidR="0023587C" w:rsidRDefault="0023587C"/>
  </w:endnote>
  <w:endnote w:type="continuationSeparator" w:id="0">
    <w:p w:rsidR="0023587C" w:rsidRDefault="0023587C">
      <w:pPr>
        <w:spacing w:after="0"/>
      </w:pPr>
      <w:r>
        <w:continuationSeparator/>
      </w:r>
    </w:p>
    <w:p w:rsidR="0023587C" w:rsidRDefault="00235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105" w:rsidRDefault="008538BA">
    <w:pPr>
      <w:pStyle w:val="Footer"/>
    </w:pPr>
    <w:r>
      <w:t xml:space="preserve">Jessica Hoffman </w:t>
    </w:r>
    <w:r w:rsidR="00110D0C">
      <w:t xml:space="preserve">Page </w:t>
    </w:r>
    <w:r w:rsidR="00110D0C">
      <w:rPr>
        <w:noProof w:val="0"/>
      </w:rPr>
      <w:fldChar w:fldCharType="begin"/>
    </w:r>
    <w:r w:rsidR="00110D0C">
      <w:instrText xml:space="preserve"> PAGE   \* MERGEFORMAT </w:instrText>
    </w:r>
    <w:r w:rsidR="00110D0C">
      <w:rPr>
        <w:noProof w:val="0"/>
      </w:rPr>
      <w:fldChar w:fldCharType="separate"/>
    </w:r>
    <w:r w:rsidR="00C142FD">
      <w:t>2</w:t>
    </w:r>
    <w:r w:rsidR="00110D0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87C" w:rsidRDefault="0023587C">
      <w:pPr>
        <w:spacing w:after="0"/>
      </w:pPr>
      <w:r>
        <w:separator/>
      </w:r>
    </w:p>
    <w:p w:rsidR="0023587C" w:rsidRDefault="0023587C"/>
  </w:footnote>
  <w:footnote w:type="continuationSeparator" w:id="0">
    <w:p w:rsidR="0023587C" w:rsidRDefault="0023587C">
      <w:pPr>
        <w:spacing w:after="0"/>
      </w:pPr>
      <w:r>
        <w:continuationSeparator/>
      </w:r>
    </w:p>
    <w:p w:rsidR="0023587C" w:rsidRDefault="002358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C0EB9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DBC4A54"/>
    <w:multiLevelType w:val="hybridMultilevel"/>
    <w:tmpl w:val="54F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2707"/>
    <w:multiLevelType w:val="hybridMultilevel"/>
    <w:tmpl w:val="D0CA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4"/>
    <w:rsid w:val="00012177"/>
    <w:rsid w:val="000850E3"/>
    <w:rsid w:val="000853F3"/>
    <w:rsid w:val="000C434B"/>
    <w:rsid w:val="001030CA"/>
    <w:rsid w:val="00105F19"/>
    <w:rsid w:val="00110D0C"/>
    <w:rsid w:val="001B5468"/>
    <w:rsid w:val="001B7E1A"/>
    <w:rsid w:val="001E120D"/>
    <w:rsid w:val="0023587C"/>
    <w:rsid w:val="002A0D77"/>
    <w:rsid w:val="002D0259"/>
    <w:rsid w:val="002D309C"/>
    <w:rsid w:val="00334E36"/>
    <w:rsid w:val="0033655F"/>
    <w:rsid w:val="003448CE"/>
    <w:rsid w:val="003A1230"/>
    <w:rsid w:val="003B7F0C"/>
    <w:rsid w:val="00456B97"/>
    <w:rsid w:val="00481D62"/>
    <w:rsid w:val="005156E4"/>
    <w:rsid w:val="006535CD"/>
    <w:rsid w:val="00692A64"/>
    <w:rsid w:val="00695213"/>
    <w:rsid w:val="00743EFA"/>
    <w:rsid w:val="0076574C"/>
    <w:rsid w:val="007E32E3"/>
    <w:rsid w:val="00800A5B"/>
    <w:rsid w:val="008538BA"/>
    <w:rsid w:val="008E0436"/>
    <w:rsid w:val="00913105"/>
    <w:rsid w:val="00914E8A"/>
    <w:rsid w:val="00963854"/>
    <w:rsid w:val="0098335C"/>
    <w:rsid w:val="009C5B07"/>
    <w:rsid w:val="00AE1614"/>
    <w:rsid w:val="00B021D6"/>
    <w:rsid w:val="00B146A3"/>
    <w:rsid w:val="00B22DBB"/>
    <w:rsid w:val="00B63E21"/>
    <w:rsid w:val="00C142FD"/>
    <w:rsid w:val="00C424E3"/>
    <w:rsid w:val="00CA2E22"/>
    <w:rsid w:val="00CB776D"/>
    <w:rsid w:val="00DB0949"/>
    <w:rsid w:val="00DC6A21"/>
    <w:rsid w:val="00DD2A8A"/>
    <w:rsid w:val="00DD39B9"/>
    <w:rsid w:val="00DD5374"/>
    <w:rsid w:val="00E1738D"/>
    <w:rsid w:val="00E337C6"/>
    <w:rsid w:val="00E63FE4"/>
    <w:rsid w:val="00E86E3D"/>
    <w:rsid w:val="00EE3D35"/>
    <w:rsid w:val="00F1430A"/>
    <w:rsid w:val="00F53460"/>
    <w:rsid w:val="00F53F2C"/>
    <w:rsid w:val="00FE3425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4C654-62F0-48C5-B11D-5E45406C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33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3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35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3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35C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c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60E9DEA849406195746CFEF2899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EF50-4910-4BE7-B06A-D2BDFD0D08C3}"/>
      </w:docPartPr>
      <w:docPartBody>
        <w:p w:rsidR="009D6283" w:rsidRDefault="00C5700F">
          <w:pPr>
            <w:pStyle w:val="6F60E9DEA849406195746CFEF2899710"/>
          </w:pPr>
          <w:r>
            <w:t>[Your Name]</w:t>
          </w:r>
        </w:p>
      </w:docPartBody>
    </w:docPart>
    <w:docPart>
      <w:docPartPr>
        <w:name w:val="592B400731754E5F92F4642B9878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C931-E940-478B-BCA6-3EA9CC370C58}"/>
      </w:docPartPr>
      <w:docPartBody>
        <w:p w:rsidR="009D6283" w:rsidRDefault="00C5700F">
          <w:pPr>
            <w:pStyle w:val="592B400731754E5F92F4642B98781F3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BB6EFBF1EC4BF4A940F03686E62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C6DE-C779-47D0-9060-D1FD42DFF86D}"/>
      </w:docPartPr>
      <w:docPartBody>
        <w:p w:rsidR="009D6283" w:rsidRDefault="00B2456D" w:rsidP="00B2456D">
          <w:pPr>
            <w:pStyle w:val="A6BB6EFBF1EC4BF4A940F03686E621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18757F34DA4EFC9B249E1E1DEB7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54C7-9C87-44F8-9899-0317A60DED61}"/>
      </w:docPartPr>
      <w:docPartBody>
        <w:p w:rsidR="009D6283" w:rsidRDefault="00B2456D" w:rsidP="00B2456D">
          <w:pPr>
            <w:pStyle w:val="4B18757F34DA4EFC9B249E1E1DEB745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91252452CF470AB7C21D5B76D0B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664A6-EB69-404F-B1F6-31E5C58DC7B8}"/>
      </w:docPartPr>
      <w:docPartBody>
        <w:p w:rsidR="009D6283" w:rsidRDefault="00B2456D" w:rsidP="00B2456D">
          <w:pPr>
            <w:pStyle w:val="B391252452CF470AB7C21D5B76D0BD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F7E49F25F0498AB6FA219B2CFA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8D79B-3E41-4C81-8612-33D8BC00FF83}"/>
      </w:docPartPr>
      <w:docPartBody>
        <w:p w:rsidR="00EC2689" w:rsidRDefault="00A70E5E" w:rsidP="00A70E5E">
          <w:pPr>
            <w:pStyle w:val="78F7E49F25F0498AB6FA219B2CFA43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B50A152F3F4B1F970B0CA4968B0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09776-5678-477A-9A2E-BEEC0B7551A0}"/>
      </w:docPartPr>
      <w:docPartBody>
        <w:p w:rsidR="0090080C" w:rsidRDefault="00EC2689" w:rsidP="00EC2689">
          <w:pPr>
            <w:pStyle w:val="F5B50A152F3F4B1F970B0CA4968B06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6D"/>
    <w:rsid w:val="0011582A"/>
    <w:rsid w:val="001158E7"/>
    <w:rsid w:val="007F2F16"/>
    <w:rsid w:val="0090080C"/>
    <w:rsid w:val="009D6283"/>
    <w:rsid w:val="00A70E5E"/>
    <w:rsid w:val="00B2456D"/>
    <w:rsid w:val="00C5700F"/>
    <w:rsid w:val="00D50A10"/>
    <w:rsid w:val="00D71409"/>
    <w:rsid w:val="00EC2689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0E9DEA849406195746CFEF2899710">
    <w:name w:val="6F60E9DEA849406195746CFEF2899710"/>
  </w:style>
  <w:style w:type="paragraph" w:customStyle="1" w:styleId="8C1125BBC43D47FAA197133CF76F839F">
    <w:name w:val="8C1125BBC43D47FAA197133CF76F839F"/>
  </w:style>
  <w:style w:type="paragraph" w:customStyle="1" w:styleId="3BAB3081D43D4C1C9247F1173AED1171">
    <w:name w:val="3BAB3081D43D4C1C9247F1173AED1171"/>
  </w:style>
  <w:style w:type="paragraph" w:customStyle="1" w:styleId="76FE46AED23144408D30CC51CD178255">
    <w:name w:val="76FE46AED23144408D30CC51CD178255"/>
  </w:style>
  <w:style w:type="paragraph" w:customStyle="1" w:styleId="E8EB66E3C8144D6185C112710E4A28E5">
    <w:name w:val="E8EB66E3C8144D6185C112710E4A28E5"/>
  </w:style>
  <w:style w:type="paragraph" w:customStyle="1" w:styleId="50E19BBC2550492899C4327D5B30208D">
    <w:name w:val="50E19BBC2550492899C4327D5B30208D"/>
  </w:style>
  <w:style w:type="character" w:styleId="PlaceholderText">
    <w:name w:val="Placeholder Text"/>
    <w:basedOn w:val="DefaultParagraphFont"/>
    <w:uiPriority w:val="99"/>
    <w:semiHidden/>
    <w:rsid w:val="00EC2689"/>
    <w:rPr>
      <w:color w:val="808080"/>
    </w:rPr>
  </w:style>
  <w:style w:type="paragraph" w:customStyle="1" w:styleId="592B400731754E5F92F4642B98781F3B">
    <w:name w:val="592B400731754E5F92F4642B98781F3B"/>
  </w:style>
  <w:style w:type="paragraph" w:customStyle="1" w:styleId="24B650DFA40B493CB1C6E305B54BE8E8">
    <w:name w:val="24B650DFA40B493CB1C6E305B54BE8E8"/>
  </w:style>
  <w:style w:type="paragraph" w:customStyle="1" w:styleId="DE48E7A5B64343A782081B5D73DC0571">
    <w:name w:val="DE48E7A5B64343A782081B5D73DC0571"/>
  </w:style>
  <w:style w:type="paragraph" w:customStyle="1" w:styleId="E6047E4DF3944DF1872EE262D43C400A">
    <w:name w:val="E6047E4DF3944DF1872EE262D43C400A"/>
  </w:style>
  <w:style w:type="character" w:styleId="Emphasis">
    <w:name w:val="Emphasis"/>
    <w:basedOn w:val="DefaultParagraphFont"/>
    <w:uiPriority w:val="2"/>
    <w:unhideWhenUsed/>
    <w:qFormat/>
    <w:rsid w:val="00B2456D"/>
    <w:rPr>
      <w:i/>
      <w:iCs/>
      <w:color w:val="404040" w:themeColor="text1" w:themeTint="BF"/>
    </w:rPr>
  </w:style>
  <w:style w:type="paragraph" w:customStyle="1" w:styleId="CA5958A8961C474DA1A9791C4C8FF4C5">
    <w:name w:val="CA5958A8961C474DA1A9791C4C8FF4C5"/>
  </w:style>
  <w:style w:type="paragraph" w:customStyle="1" w:styleId="4B23B2358BA146A5929D60AD52321B60">
    <w:name w:val="4B23B2358BA146A5929D60AD52321B60"/>
  </w:style>
  <w:style w:type="paragraph" w:customStyle="1" w:styleId="52FB0106F0AE4F1BBE3B2C6ACDBD19B9">
    <w:name w:val="52FB0106F0AE4F1BBE3B2C6ACDBD19B9"/>
  </w:style>
  <w:style w:type="paragraph" w:customStyle="1" w:styleId="0E623318199040358D54156C09484FD4">
    <w:name w:val="0E623318199040358D54156C09484FD4"/>
  </w:style>
  <w:style w:type="paragraph" w:customStyle="1" w:styleId="A31FC72721714CE0B778CD19F149C3BB">
    <w:name w:val="A31FC72721714CE0B778CD19F149C3BB"/>
    <w:rsid w:val="00B2456D"/>
  </w:style>
  <w:style w:type="paragraph" w:customStyle="1" w:styleId="522947EA3AC748E4BB6A7FC75698367F">
    <w:name w:val="522947EA3AC748E4BB6A7FC75698367F"/>
    <w:rsid w:val="00B2456D"/>
  </w:style>
  <w:style w:type="paragraph" w:customStyle="1" w:styleId="045A0DBFF7F74AD6957589FE41A93888">
    <w:name w:val="045A0DBFF7F74AD6957589FE41A93888"/>
    <w:rsid w:val="00B2456D"/>
  </w:style>
  <w:style w:type="paragraph" w:customStyle="1" w:styleId="FABB1D5E48F940F6957A97E01C30C127">
    <w:name w:val="FABB1D5E48F940F6957A97E01C30C127"/>
    <w:rsid w:val="00B2456D"/>
  </w:style>
  <w:style w:type="paragraph" w:customStyle="1" w:styleId="2EC4BE7D88614F0E9A8F46B5DAA5FC58">
    <w:name w:val="2EC4BE7D88614F0E9A8F46B5DAA5FC58"/>
    <w:rsid w:val="00B2456D"/>
  </w:style>
  <w:style w:type="paragraph" w:customStyle="1" w:styleId="3612BD72B9724D098DDEC2B5F47220F0">
    <w:name w:val="3612BD72B9724D098DDEC2B5F47220F0"/>
    <w:rsid w:val="00B2456D"/>
  </w:style>
  <w:style w:type="paragraph" w:customStyle="1" w:styleId="A6BB6EFBF1EC4BF4A940F03686E621B3">
    <w:name w:val="A6BB6EFBF1EC4BF4A940F03686E621B3"/>
    <w:rsid w:val="00B2456D"/>
  </w:style>
  <w:style w:type="paragraph" w:customStyle="1" w:styleId="4B18757F34DA4EFC9B249E1E1DEB7450">
    <w:name w:val="4B18757F34DA4EFC9B249E1E1DEB7450"/>
    <w:rsid w:val="00B2456D"/>
  </w:style>
  <w:style w:type="paragraph" w:customStyle="1" w:styleId="B391252452CF470AB7C21D5B76D0BD4F">
    <w:name w:val="B391252452CF470AB7C21D5B76D0BD4F"/>
    <w:rsid w:val="00B2456D"/>
  </w:style>
  <w:style w:type="paragraph" w:customStyle="1" w:styleId="6E4B58A65105489D8911EEE57D491A82">
    <w:name w:val="6E4B58A65105489D8911EEE57D491A82"/>
    <w:rsid w:val="00B2456D"/>
  </w:style>
  <w:style w:type="paragraph" w:customStyle="1" w:styleId="77592AB3E7C748278500FD07F5694CAE">
    <w:name w:val="77592AB3E7C748278500FD07F5694CAE"/>
    <w:rsid w:val="00B2456D"/>
  </w:style>
  <w:style w:type="paragraph" w:customStyle="1" w:styleId="6C5A655DB7414349AD9EACFFF6434C67">
    <w:name w:val="6C5A655DB7414349AD9EACFFF6434C67"/>
    <w:rsid w:val="00B2456D"/>
  </w:style>
  <w:style w:type="paragraph" w:customStyle="1" w:styleId="7E870FE93E78422BACFCE5F64CF56E5B">
    <w:name w:val="7E870FE93E78422BACFCE5F64CF56E5B"/>
    <w:rsid w:val="00A70E5E"/>
  </w:style>
  <w:style w:type="paragraph" w:customStyle="1" w:styleId="45B2EA99B5BE47B8B1091A8425B149BE">
    <w:name w:val="45B2EA99B5BE47B8B1091A8425B149BE"/>
    <w:rsid w:val="00A70E5E"/>
  </w:style>
  <w:style w:type="paragraph" w:customStyle="1" w:styleId="62A5E18A6DF544B4938A287BA6BA1270">
    <w:name w:val="62A5E18A6DF544B4938A287BA6BA1270"/>
    <w:rsid w:val="00A70E5E"/>
  </w:style>
  <w:style w:type="paragraph" w:customStyle="1" w:styleId="78F7E49F25F0498AB6FA219B2CFA4316">
    <w:name w:val="78F7E49F25F0498AB6FA219B2CFA4316"/>
    <w:rsid w:val="00A70E5E"/>
  </w:style>
  <w:style w:type="paragraph" w:customStyle="1" w:styleId="564E2A8FF5A641D2BD3D2FE6D5D07BDD">
    <w:name w:val="564E2A8FF5A641D2BD3D2FE6D5D07BDD"/>
    <w:rsid w:val="00A70E5E"/>
  </w:style>
  <w:style w:type="paragraph" w:customStyle="1" w:styleId="674709A0A08348D894A429910F751498">
    <w:name w:val="674709A0A08348D894A429910F751498"/>
    <w:rsid w:val="00EC2689"/>
  </w:style>
  <w:style w:type="paragraph" w:customStyle="1" w:styleId="410E093196D64FBEAFF5D3B991566AA4">
    <w:name w:val="410E093196D64FBEAFF5D3B991566AA4"/>
    <w:rsid w:val="00EC2689"/>
  </w:style>
  <w:style w:type="paragraph" w:customStyle="1" w:styleId="0B70B02671D6463D8BF5E2E3C73F1BFB">
    <w:name w:val="0B70B02671D6463D8BF5E2E3C73F1BFB"/>
    <w:rsid w:val="00EC2689"/>
  </w:style>
  <w:style w:type="paragraph" w:customStyle="1" w:styleId="F5B50A152F3F4B1F970B0CA4968B06A2">
    <w:name w:val="F5B50A152F3F4B1F970B0CA4968B06A2"/>
    <w:rsid w:val="00EC2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8AAD9-3BF4-46E1-BDF5-FE1351AE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524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Hoffman</dc:creator>
  <cp:keywords/>
  <cp:lastModifiedBy>Saltsman Iii, Cleo (Jefferson Student)</cp:lastModifiedBy>
  <cp:revision>23</cp:revision>
  <cp:lastPrinted>2016-03-25T22:46:00Z</cp:lastPrinted>
  <dcterms:created xsi:type="dcterms:W3CDTF">2016-01-17T21:51:00Z</dcterms:created>
  <dcterms:modified xsi:type="dcterms:W3CDTF">2016-03-25T22:47:00Z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